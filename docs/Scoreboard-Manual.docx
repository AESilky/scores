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AC5B" w14:textId="219F9DC1" w:rsidR="000C45B8" w:rsidRPr="000C45B8" w:rsidRDefault="001F4E18" w:rsidP="000C45B8">
      <w:pPr>
        <w:jc w:val="center"/>
      </w:pPr>
      <w:r>
        <w:t>Silky Portable Scoreboard w/Remote</w:t>
      </w:r>
    </w:p>
    <w:p w14:paraId="29059B78" w14:textId="77777777" w:rsidR="00D84F27" w:rsidRDefault="00D84F27">
      <w:r>
        <w:br w:type="page"/>
      </w:r>
    </w:p>
    <w:p w14:paraId="572A044A" w14:textId="77777777" w:rsidR="000C45B8" w:rsidRPr="000C45B8" w:rsidRDefault="000C45B8" w:rsidP="000C45B8">
      <w:pPr>
        <w:jc w:val="center"/>
      </w:pPr>
      <w:r w:rsidRPr="000C45B8">
        <w:lastRenderedPageBreak/>
        <w:t>Cover page</w:t>
      </w:r>
      <w:r w:rsidRPr="000C45B8">
        <w:br/>
        <w:t>back</w:t>
      </w:r>
    </w:p>
    <w:p w14:paraId="01F35F7B" w14:textId="77777777" w:rsidR="000C45B8" w:rsidRPr="000C45B8" w:rsidRDefault="000C45B8" w:rsidP="000C45B8">
      <w:pPr>
        <w:jc w:val="center"/>
      </w:pPr>
      <w:r w:rsidRPr="000C45B8">
        <w:t xml:space="preserve">No page </w:t>
      </w:r>
      <w:proofErr w:type="gramStart"/>
      <w:r w:rsidRPr="000C45B8">
        <w:t>number</w:t>
      </w:r>
      <w:proofErr w:type="gramEnd"/>
    </w:p>
    <w:p w14:paraId="70A2A7EE" w14:textId="77777777" w:rsidR="00D84F27" w:rsidRDefault="00D84F27" w:rsidP="00AF5FBA"/>
    <w:p w14:paraId="2B1142C9" w14:textId="77777777" w:rsidR="000353B9" w:rsidRDefault="000353B9" w:rsidP="00AF5FBA">
      <w:pPr>
        <w:sectPr w:rsidR="000353B9" w:rsidSect="00AF5FB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</w:p>
    <w:p w14:paraId="503BE406" w14:textId="4A1C5554" w:rsidR="000353B9" w:rsidRDefault="001F4E18" w:rsidP="001F4E18">
      <w:pPr>
        <w:pStyle w:val="Title"/>
      </w:pPr>
      <w:r>
        <w:lastRenderedPageBreak/>
        <w:t>About the Silky Scoreboard</w:t>
      </w:r>
    </w:p>
    <w:p w14:paraId="3FA1A59C" w14:textId="6C67D28D" w:rsidR="001F4E18" w:rsidRPr="001F4E18" w:rsidRDefault="001F4E18" w:rsidP="001F4E18">
      <w:r>
        <w:t>The Silky Scoreboard w/Remote (</w:t>
      </w:r>
      <w:proofErr w:type="spellStart"/>
      <w:r>
        <w:t>SSwR</w:t>
      </w:r>
      <w:proofErr w:type="spellEnd"/>
      <w:r>
        <w:t xml:space="preserve">) is a portable, two team/player scoreboard with an Infrared and radio (ZigBee) wireless remote. The scoreboard has </w:t>
      </w:r>
      <w:r w:rsidR="001A79ED">
        <w:t>multiple modes tailored to keeping score for a variety of common games.</w:t>
      </w:r>
      <w:r>
        <w:t xml:space="preserve"> </w:t>
      </w:r>
    </w:p>
    <w:p w14:paraId="24A78D34" w14:textId="77777777" w:rsidR="00CB3518" w:rsidRDefault="00CB3518">
      <w:r>
        <w:br w:type="page"/>
      </w:r>
    </w:p>
    <w:p w14:paraId="4AE0C142" w14:textId="77777777" w:rsidR="00E52D4D" w:rsidRDefault="000C45B8" w:rsidP="000C45B8">
      <w:pPr>
        <w:jc w:val="center"/>
      </w:pPr>
      <w:r>
        <w:lastRenderedPageBreak/>
        <w:t>First numbered even page</w:t>
      </w:r>
    </w:p>
    <w:sectPr w:rsidR="00E52D4D" w:rsidSect="00D84F27">
      <w:footerReference w:type="even" r:id="rId15"/>
      <w:footerReference w:type="default" r:id="rId16"/>
      <w:pgSz w:w="12240" w:h="15840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41EF" w14:textId="77777777" w:rsidR="000E315B" w:rsidRDefault="000E315B" w:rsidP="00B8645F">
      <w:pPr>
        <w:spacing w:after="0" w:line="240" w:lineRule="auto"/>
      </w:pPr>
      <w:r>
        <w:separator/>
      </w:r>
    </w:p>
  </w:endnote>
  <w:endnote w:type="continuationSeparator" w:id="0">
    <w:p w14:paraId="554ED61D" w14:textId="77777777" w:rsidR="000E315B" w:rsidRDefault="000E315B" w:rsidP="00B8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BEC8D" w14:textId="77777777" w:rsidR="00C52B23" w:rsidRDefault="00C52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0BA1" w14:textId="77777777" w:rsidR="00C52B23" w:rsidRDefault="00C52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08DD" w14:textId="77777777" w:rsidR="00C52B23" w:rsidRDefault="00C52B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923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4CE84" w14:textId="77777777" w:rsidR="00ED200E" w:rsidRDefault="00ED20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362AA" w14:textId="77777777" w:rsidR="00ED200E" w:rsidRDefault="00ED200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3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2D519" w14:textId="77777777" w:rsidR="00ED200E" w:rsidRDefault="00ED20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5D163" w14:textId="77777777" w:rsidR="00ED200E" w:rsidRDefault="00ED2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26F9" w14:textId="77777777" w:rsidR="000E315B" w:rsidRDefault="000E315B" w:rsidP="00B8645F">
      <w:pPr>
        <w:spacing w:after="0" w:line="240" w:lineRule="auto"/>
      </w:pPr>
      <w:r>
        <w:separator/>
      </w:r>
    </w:p>
  </w:footnote>
  <w:footnote w:type="continuationSeparator" w:id="0">
    <w:p w14:paraId="5CB7AC85" w14:textId="77777777" w:rsidR="000E315B" w:rsidRDefault="000E315B" w:rsidP="00B8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F9A96" w14:textId="77777777" w:rsidR="00C52B23" w:rsidRDefault="00C52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B3E6" w14:textId="77777777" w:rsidR="00C52B23" w:rsidRDefault="00C52B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E9A9" w14:textId="77777777" w:rsidR="00C52B23" w:rsidRDefault="00C52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18"/>
    <w:rsid w:val="00002DD0"/>
    <w:rsid w:val="00010610"/>
    <w:rsid w:val="000353B9"/>
    <w:rsid w:val="0007402C"/>
    <w:rsid w:val="000A7ED3"/>
    <w:rsid w:val="000C45B8"/>
    <w:rsid w:val="000E315B"/>
    <w:rsid w:val="000F1BAD"/>
    <w:rsid w:val="001830F0"/>
    <w:rsid w:val="001A79ED"/>
    <w:rsid w:val="001F4E18"/>
    <w:rsid w:val="002619A0"/>
    <w:rsid w:val="00276F66"/>
    <w:rsid w:val="002919EA"/>
    <w:rsid w:val="002F59EC"/>
    <w:rsid w:val="003E4767"/>
    <w:rsid w:val="0041147B"/>
    <w:rsid w:val="004F050C"/>
    <w:rsid w:val="00505FF9"/>
    <w:rsid w:val="00511C7C"/>
    <w:rsid w:val="00564636"/>
    <w:rsid w:val="005C2359"/>
    <w:rsid w:val="005E1570"/>
    <w:rsid w:val="00614FD9"/>
    <w:rsid w:val="006D5BF0"/>
    <w:rsid w:val="006D77FE"/>
    <w:rsid w:val="006D7D64"/>
    <w:rsid w:val="006E0ACB"/>
    <w:rsid w:val="006E2040"/>
    <w:rsid w:val="007113C1"/>
    <w:rsid w:val="00737B23"/>
    <w:rsid w:val="0075472F"/>
    <w:rsid w:val="007856DD"/>
    <w:rsid w:val="007C57DD"/>
    <w:rsid w:val="007E0A2B"/>
    <w:rsid w:val="007E2345"/>
    <w:rsid w:val="007E55CE"/>
    <w:rsid w:val="007F68B6"/>
    <w:rsid w:val="00843C57"/>
    <w:rsid w:val="008640D7"/>
    <w:rsid w:val="008C66CF"/>
    <w:rsid w:val="00910B31"/>
    <w:rsid w:val="00936010"/>
    <w:rsid w:val="00960244"/>
    <w:rsid w:val="00975CBD"/>
    <w:rsid w:val="009845D4"/>
    <w:rsid w:val="009A06EA"/>
    <w:rsid w:val="00A0625D"/>
    <w:rsid w:val="00A11CBB"/>
    <w:rsid w:val="00A51DD4"/>
    <w:rsid w:val="00AA6259"/>
    <w:rsid w:val="00AA6BD8"/>
    <w:rsid w:val="00AA7204"/>
    <w:rsid w:val="00AC0A73"/>
    <w:rsid w:val="00AF5FBA"/>
    <w:rsid w:val="00B8645F"/>
    <w:rsid w:val="00BF4EDB"/>
    <w:rsid w:val="00C52B23"/>
    <w:rsid w:val="00C66B23"/>
    <w:rsid w:val="00C85B9F"/>
    <w:rsid w:val="00C90D13"/>
    <w:rsid w:val="00CB3518"/>
    <w:rsid w:val="00CC29A1"/>
    <w:rsid w:val="00CD67C9"/>
    <w:rsid w:val="00D30A36"/>
    <w:rsid w:val="00D4520B"/>
    <w:rsid w:val="00D5606F"/>
    <w:rsid w:val="00D77433"/>
    <w:rsid w:val="00D82C71"/>
    <w:rsid w:val="00D84F27"/>
    <w:rsid w:val="00DC31E9"/>
    <w:rsid w:val="00DC7A30"/>
    <w:rsid w:val="00E52D4D"/>
    <w:rsid w:val="00E62D59"/>
    <w:rsid w:val="00E85292"/>
    <w:rsid w:val="00ED200E"/>
    <w:rsid w:val="00EE08AE"/>
    <w:rsid w:val="00EE30C4"/>
    <w:rsid w:val="00F6202E"/>
    <w:rsid w:val="00FD1A0E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C29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5F"/>
  </w:style>
  <w:style w:type="paragraph" w:styleId="Footer">
    <w:name w:val="footer"/>
    <w:basedOn w:val="Normal"/>
    <w:link w:val="FooterCh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5F"/>
  </w:style>
  <w:style w:type="paragraph" w:styleId="Title">
    <w:name w:val="Title"/>
    <w:basedOn w:val="Normal"/>
    <w:next w:val="Normal"/>
    <w:link w:val="TitleChar"/>
    <w:uiPriority w:val="10"/>
    <w:qFormat/>
    <w:rsid w:val="001F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sil\AppData\Roaming\Microsoft\Templates\Booklet%20page%20numb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B71B9-748B-44D7-B7AD-D7A5200A50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E0C10DE-88A9-47E0-9674-1A63748F4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D540D-394A-4F2E-BE56-9BDE9C4D5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Booklet page numbering.dotx</Template>
  <TotalTime>0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2023-06-29T21:44:00Z</dcterms:created>
  <dcterms:modified xsi:type="dcterms:W3CDTF">2023-06-30T13:39:00Z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</Properties>
</file>